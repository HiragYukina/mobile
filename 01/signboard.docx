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45"/>
        <w:gridCol w:w="2824"/>
        <w:gridCol w:w="1631"/>
        <w:gridCol w:w="3338"/>
      </w:tblGrid>
      <w:tr w:rsidR="006402DB" w14:paraId="3D882F80" w14:textId="267BCF8A" w:rsidTr="00F563F4">
        <w:trPr>
          <w:trHeight w:val="835"/>
        </w:trPr>
        <w:tc>
          <w:tcPr>
            <w:tcW w:w="2145" w:type="dxa"/>
            <w:vAlign w:val="center"/>
          </w:tcPr>
          <w:p w14:paraId="575DC96F" w14:textId="77777777" w:rsidR="006402DB" w:rsidRDefault="006402DB" w:rsidP="006402DB">
            <w:pPr>
              <w:jc w:val="center"/>
              <w:rPr>
                <w:rFonts w:eastAsia="メイリオ"/>
              </w:rPr>
            </w:pPr>
            <w:r w:rsidRPr="00A04002">
              <w:rPr>
                <w:rFonts w:eastAsia="メイリオ" w:hint="eastAsia"/>
                <w:b/>
              </w:rPr>
              <w:t>学生番号</w:t>
            </w:r>
          </w:p>
        </w:tc>
        <w:tc>
          <w:tcPr>
            <w:tcW w:w="2824" w:type="dxa"/>
            <w:vAlign w:val="center"/>
          </w:tcPr>
          <w:p w14:paraId="44058E6D" w14:textId="11F7AA18" w:rsidR="006402DB" w:rsidRDefault="007E0DF2" w:rsidP="006402DB">
            <w:pPr>
              <w:jc w:val="center"/>
              <w:rPr>
                <w:rFonts w:eastAsia="メイリオ"/>
              </w:rPr>
            </w:pPr>
            <w:r>
              <w:rPr>
                <w:rFonts w:eastAsia="メイリオ" w:hint="eastAsia"/>
              </w:rPr>
              <w:t>1523029</w:t>
            </w:r>
          </w:p>
        </w:tc>
        <w:tc>
          <w:tcPr>
            <w:tcW w:w="1631" w:type="dxa"/>
            <w:vAlign w:val="center"/>
          </w:tcPr>
          <w:p w14:paraId="2435C30A" w14:textId="77777777" w:rsidR="006402DB" w:rsidRDefault="006402DB" w:rsidP="006402DB">
            <w:pPr>
              <w:jc w:val="center"/>
              <w:rPr>
                <w:rFonts w:eastAsia="メイリオ"/>
              </w:rPr>
            </w:pPr>
            <w:r w:rsidRPr="00A04002">
              <w:rPr>
                <w:rFonts w:eastAsia="メイリオ" w:hint="eastAsia"/>
                <w:b/>
              </w:rPr>
              <w:t>名前</w:t>
            </w:r>
          </w:p>
        </w:tc>
        <w:tc>
          <w:tcPr>
            <w:tcW w:w="3338" w:type="dxa"/>
            <w:vAlign w:val="center"/>
          </w:tcPr>
          <w:p w14:paraId="76D5A337" w14:textId="01FE2D8F" w:rsidR="006402DB" w:rsidRDefault="007E0DF2" w:rsidP="006402DB">
            <w:pPr>
              <w:jc w:val="center"/>
              <w:rPr>
                <w:rFonts w:eastAsia="メイリオ" w:hint="eastAsia"/>
              </w:rPr>
            </w:pPr>
            <w:r>
              <w:rPr>
                <w:rFonts w:eastAsia="メイリオ" w:hint="eastAsia"/>
              </w:rPr>
              <w:t>後藤　太輝</w:t>
            </w:r>
            <w:bookmarkStart w:id="0" w:name="_GoBack"/>
            <w:bookmarkEnd w:id="0"/>
          </w:p>
        </w:tc>
      </w:tr>
      <w:tr w:rsidR="00120BEE" w14:paraId="648FA353" w14:textId="77777777" w:rsidTr="00F563F4">
        <w:trPr>
          <w:trHeight w:val="846"/>
        </w:trPr>
        <w:tc>
          <w:tcPr>
            <w:tcW w:w="2145" w:type="dxa"/>
            <w:vAlign w:val="center"/>
          </w:tcPr>
          <w:p w14:paraId="2C930550" w14:textId="77777777" w:rsidR="00120BEE" w:rsidRPr="00120BEE" w:rsidRDefault="00120BEE" w:rsidP="006402DB">
            <w:pPr>
              <w:jc w:val="center"/>
              <w:rPr>
                <w:rFonts w:eastAsia="メイリオ"/>
                <w:b/>
              </w:rPr>
            </w:pPr>
            <w:r w:rsidRPr="00120BEE">
              <w:rPr>
                <w:rFonts w:eastAsia="メイリオ" w:hint="eastAsia"/>
                <w:b/>
              </w:rPr>
              <w:t>アプリの名称</w:t>
            </w:r>
          </w:p>
        </w:tc>
        <w:tc>
          <w:tcPr>
            <w:tcW w:w="7793" w:type="dxa"/>
            <w:gridSpan w:val="3"/>
            <w:vAlign w:val="center"/>
          </w:tcPr>
          <w:p w14:paraId="1F3F904D" w14:textId="2364BBB0" w:rsidR="00120BEE" w:rsidRDefault="00120BEE" w:rsidP="00AD3669">
            <w:pPr>
              <w:jc w:val="center"/>
              <w:rPr>
                <w:rFonts w:eastAsia="メイリオ"/>
              </w:rPr>
            </w:pPr>
          </w:p>
        </w:tc>
      </w:tr>
      <w:tr w:rsidR="00120BEE" w14:paraId="30515221" w14:textId="77777777" w:rsidTr="00A23E13">
        <w:trPr>
          <w:trHeight w:val="674"/>
        </w:trPr>
        <w:tc>
          <w:tcPr>
            <w:tcW w:w="2145" w:type="dxa"/>
            <w:vAlign w:val="center"/>
          </w:tcPr>
          <w:p w14:paraId="7579A0AF" w14:textId="4AD764A0" w:rsidR="00120BEE" w:rsidRPr="00CB1007" w:rsidRDefault="00A23E13" w:rsidP="006402DB">
            <w:pPr>
              <w:jc w:val="center"/>
              <w:rPr>
                <w:rFonts w:eastAsia="メイリオ"/>
                <w:b/>
              </w:rPr>
            </w:pPr>
            <w:r w:rsidRPr="00CB1007">
              <w:rPr>
                <w:rFonts w:eastAsia="メイリオ" w:hint="eastAsia"/>
                <w:b/>
              </w:rPr>
              <w:t>コンセプト</w:t>
            </w:r>
          </w:p>
        </w:tc>
        <w:tc>
          <w:tcPr>
            <w:tcW w:w="7793" w:type="dxa"/>
            <w:gridSpan w:val="3"/>
            <w:vAlign w:val="center"/>
          </w:tcPr>
          <w:p w14:paraId="56164B3D" w14:textId="6A811E82" w:rsidR="00120BEE" w:rsidRDefault="00120BEE" w:rsidP="00A04002">
            <w:pPr>
              <w:rPr>
                <w:rFonts w:eastAsia="メイリオ"/>
              </w:rPr>
            </w:pPr>
          </w:p>
        </w:tc>
      </w:tr>
      <w:tr w:rsidR="00A23E13" w14:paraId="094803DD" w14:textId="77777777" w:rsidTr="00F563F4">
        <w:trPr>
          <w:trHeight w:val="911"/>
        </w:trPr>
        <w:tc>
          <w:tcPr>
            <w:tcW w:w="2145" w:type="dxa"/>
            <w:vAlign w:val="center"/>
          </w:tcPr>
          <w:p w14:paraId="57BE2B0E" w14:textId="789A19A9" w:rsidR="00A23E13" w:rsidRDefault="00A23E13" w:rsidP="006402DB">
            <w:pPr>
              <w:jc w:val="center"/>
              <w:rPr>
                <w:rFonts w:eastAsia="メイリオ"/>
                <w:b/>
              </w:rPr>
            </w:pPr>
            <w:r>
              <w:rPr>
                <w:rFonts w:eastAsia="メイリオ" w:hint="eastAsia"/>
                <w:b/>
              </w:rPr>
              <w:t>ターゲット</w:t>
            </w:r>
          </w:p>
        </w:tc>
        <w:tc>
          <w:tcPr>
            <w:tcW w:w="7793" w:type="dxa"/>
            <w:gridSpan w:val="3"/>
            <w:vAlign w:val="center"/>
          </w:tcPr>
          <w:p w14:paraId="3586A3D5" w14:textId="767C5DAE" w:rsidR="00A23E13" w:rsidRDefault="00A23E13" w:rsidP="00A04002">
            <w:pPr>
              <w:rPr>
                <w:rFonts w:eastAsia="メイリオ"/>
              </w:rPr>
            </w:pPr>
          </w:p>
        </w:tc>
      </w:tr>
      <w:tr w:rsidR="00120BEE" w14:paraId="287BC5C8" w14:textId="77777777" w:rsidTr="007503C5">
        <w:trPr>
          <w:trHeight w:val="1513"/>
        </w:trPr>
        <w:tc>
          <w:tcPr>
            <w:tcW w:w="2145" w:type="dxa"/>
            <w:vAlign w:val="center"/>
          </w:tcPr>
          <w:p w14:paraId="3AC89634" w14:textId="77777777" w:rsidR="00120BEE" w:rsidRPr="00CB1007" w:rsidRDefault="00120BEE" w:rsidP="006402DB">
            <w:pPr>
              <w:jc w:val="center"/>
              <w:rPr>
                <w:rFonts w:eastAsia="メイリオ"/>
                <w:b/>
              </w:rPr>
            </w:pPr>
            <w:r w:rsidRPr="00CB1007">
              <w:rPr>
                <w:rFonts w:eastAsia="メイリオ" w:hint="eastAsia"/>
                <w:b/>
              </w:rPr>
              <w:t>機能</w:t>
            </w:r>
          </w:p>
        </w:tc>
        <w:tc>
          <w:tcPr>
            <w:tcW w:w="7793" w:type="dxa"/>
            <w:gridSpan w:val="3"/>
            <w:vAlign w:val="center"/>
          </w:tcPr>
          <w:p w14:paraId="3C37170B" w14:textId="1C22D11A" w:rsidR="00AD3669" w:rsidRPr="00AD3669" w:rsidRDefault="00AD3669" w:rsidP="00AD3669">
            <w:pPr>
              <w:pStyle w:val="a9"/>
              <w:numPr>
                <w:ilvl w:val="0"/>
                <w:numId w:val="1"/>
              </w:numPr>
              <w:spacing w:line="280" w:lineRule="exact"/>
              <w:ind w:leftChars="0" w:left="482" w:hanging="482"/>
              <w:rPr>
                <w:rFonts w:eastAsia="メイリオ"/>
              </w:rPr>
            </w:pPr>
          </w:p>
        </w:tc>
      </w:tr>
      <w:tr w:rsidR="00A32213" w14:paraId="0947D465" w14:textId="77777777" w:rsidTr="007503C5">
        <w:trPr>
          <w:trHeight w:val="1563"/>
        </w:trPr>
        <w:tc>
          <w:tcPr>
            <w:tcW w:w="2145" w:type="dxa"/>
            <w:vAlign w:val="center"/>
          </w:tcPr>
          <w:p w14:paraId="0AD1D928" w14:textId="7604AD6E" w:rsidR="00A32213" w:rsidRPr="00CB1007" w:rsidRDefault="00A32213" w:rsidP="006402DB">
            <w:pPr>
              <w:jc w:val="center"/>
              <w:rPr>
                <w:rFonts w:eastAsia="メイリオ"/>
                <w:b/>
              </w:rPr>
            </w:pPr>
            <w:r>
              <w:rPr>
                <w:rFonts w:eastAsia="メイリオ" w:hint="eastAsia"/>
                <w:b/>
              </w:rPr>
              <w:t>開発環境</w:t>
            </w:r>
            <w:r w:rsidR="00322A90">
              <w:rPr>
                <w:rFonts w:eastAsia="メイリオ" w:hint="eastAsia"/>
                <w:b/>
              </w:rPr>
              <w:t>・</w:t>
            </w:r>
            <w:r>
              <w:rPr>
                <w:rFonts w:eastAsia="メイリオ" w:hint="eastAsia"/>
                <w:b/>
              </w:rPr>
              <w:t>言語</w:t>
            </w:r>
          </w:p>
        </w:tc>
        <w:tc>
          <w:tcPr>
            <w:tcW w:w="7793" w:type="dxa"/>
            <w:gridSpan w:val="3"/>
            <w:vAlign w:val="center"/>
          </w:tcPr>
          <w:p w14:paraId="2F8480A4" w14:textId="77777777" w:rsidR="00A32213" w:rsidRPr="00AD3669" w:rsidRDefault="00A32213" w:rsidP="007503C5">
            <w:pPr>
              <w:pStyle w:val="a9"/>
              <w:numPr>
                <w:ilvl w:val="0"/>
                <w:numId w:val="6"/>
              </w:numPr>
              <w:spacing w:line="280" w:lineRule="exact"/>
              <w:ind w:leftChars="0"/>
              <w:rPr>
                <w:rFonts w:eastAsia="メイリオ"/>
              </w:rPr>
            </w:pPr>
          </w:p>
        </w:tc>
      </w:tr>
      <w:tr w:rsidR="00825494" w14:paraId="01E64BE1" w14:textId="77777777" w:rsidTr="00F81220">
        <w:trPr>
          <w:trHeight w:val="1826"/>
        </w:trPr>
        <w:tc>
          <w:tcPr>
            <w:tcW w:w="2145" w:type="dxa"/>
            <w:vAlign w:val="center"/>
          </w:tcPr>
          <w:p w14:paraId="3BF5F461" w14:textId="4E39CD3F" w:rsidR="00825494" w:rsidRPr="00CB1007" w:rsidRDefault="00825494" w:rsidP="008274DD">
            <w:pPr>
              <w:jc w:val="center"/>
              <w:rPr>
                <w:rFonts w:eastAsia="メイリオ"/>
                <w:b/>
              </w:rPr>
            </w:pPr>
            <w:r w:rsidRPr="00CB1007">
              <w:rPr>
                <w:rFonts w:eastAsia="メイリオ" w:hint="eastAsia"/>
                <w:b/>
              </w:rPr>
              <w:t>競合</w:t>
            </w:r>
            <w:r w:rsidR="008274DD">
              <w:rPr>
                <w:rFonts w:eastAsia="メイリオ" w:hint="eastAsia"/>
                <w:b/>
              </w:rPr>
              <w:t>アプリ</w:t>
            </w:r>
          </w:p>
        </w:tc>
        <w:tc>
          <w:tcPr>
            <w:tcW w:w="7793" w:type="dxa"/>
            <w:gridSpan w:val="3"/>
            <w:vAlign w:val="center"/>
          </w:tcPr>
          <w:p w14:paraId="7FC9F5C4" w14:textId="7EBC93B4" w:rsidR="00825494" w:rsidRDefault="00825494" w:rsidP="00D951E8">
            <w:pPr>
              <w:pStyle w:val="a9"/>
              <w:numPr>
                <w:ilvl w:val="0"/>
                <w:numId w:val="5"/>
              </w:numPr>
              <w:spacing w:line="280" w:lineRule="exact"/>
              <w:ind w:leftChars="0"/>
              <w:rPr>
                <w:rFonts w:eastAsia="メイリオ"/>
              </w:rPr>
            </w:pPr>
          </w:p>
        </w:tc>
      </w:tr>
      <w:tr w:rsidR="00120BEE" w14:paraId="2B2DA8CE" w14:textId="77777777" w:rsidTr="000E6ED2">
        <w:trPr>
          <w:trHeight w:val="4390"/>
        </w:trPr>
        <w:tc>
          <w:tcPr>
            <w:tcW w:w="2145" w:type="dxa"/>
            <w:vAlign w:val="center"/>
          </w:tcPr>
          <w:p w14:paraId="2F5F59C2" w14:textId="1ED93C03" w:rsidR="00120BEE" w:rsidRPr="00CB1007" w:rsidRDefault="00120BEE" w:rsidP="008E0E1D">
            <w:pPr>
              <w:jc w:val="center"/>
              <w:rPr>
                <w:rFonts w:eastAsia="メイリオ"/>
                <w:b/>
              </w:rPr>
            </w:pPr>
            <w:r w:rsidRPr="00CB1007">
              <w:rPr>
                <w:rFonts w:eastAsia="メイリオ" w:hint="eastAsia"/>
                <w:b/>
              </w:rPr>
              <w:t>画面</w:t>
            </w:r>
          </w:p>
        </w:tc>
        <w:tc>
          <w:tcPr>
            <w:tcW w:w="7793" w:type="dxa"/>
            <w:gridSpan w:val="3"/>
            <w:vAlign w:val="center"/>
          </w:tcPr>
          <w:p w14:paraId="7803219E" w14:textId="60D3A773" w:rsidR="00181F60" w:rsidRDefault="00181F60" w:rsidP="00A04002">
            <w:pPr>
              <w:rPr>
                <w:rFonts w:eastAsia="メイリオ"/>
              </w:rPr>
            </w:pPr>
          </w:p>
        </w:tc>
      </w:tr>
    </w:tbl>
    <w:p w14:paraId="43C9E654" w14:textId="448D6AD2" w:rsidR="00A04002" w:rsidRPr="00A04002" w:rsidRDefault="00A04002" w:rsidP="000E6ED2">
      <w:pPr>
        <w:jc w:val="right"/>
        <w:rPr>
          <w:rFonts w:eastAsia="メイリオ"/>
        </w:rPr>
      </w:pPr>
    </w:p>
    <w:sectPr w:rsidR="00A04002" w:rsidRPr="00A04002" w:rsidSect="00F81220">
      <w:headerReference w:type="default" r:id="rId8"/>
      <w:footerReference w:type="even" r:id="rId9"/>
      <w:footerReference w:type="default" r:id="rId10"/>
      <w:pgSz w:w="11900" w:h="16840"/>
      <w:pgMar w:top="1440" w:right="1080" w:bottom="2268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3BCDF" w14:textId="77777777" w:rsidR="00D30CCB" w:rsidRDefault="00D30CCB" w:rsidP="002430E8">
      <w:r>
        <w:separator/>
      </w:r>
    </w:p>
  </w:endnote>
  <w:endnote w:type="continuationSeparator" w:id="0">
    <w:p w14:paraId="0C7058B6" w14:textId="77777777" w:rsidR="00D30CCB" w:rsidRDefault="00D30CCB" w:rsidP="00243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2D92C" w14:textId="77777777" w:rsidR="00D30CCB" w:rsidRDefault="00D30CCB" w:rsidP="00A0400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B225881" w14:textId="77777777" w:rsidR="00D30CCB" w:rsidRDefault="00D30CC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E8DBD" w14:textId="46DAFDFA" w:rsidR="00D30CCB" w:rsidRDefault="00D30CCB" w:rsidP="00A0400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E0DF2">
      <w:rPr>
        <w:rStyle w:val="a7"/>
        <w:noProof/>
      </w:rPr>
      <w:t>1</w:t>
    </w:r>
    <w:r>
      <w:rPr>
        <w:rStyle w:val="a7"/>
      </w:rPr>
      <w:fldChar w:fldCharType="end"/>
    </w:r>
  </w:p>
  <w:p w14:paraId="33706593" w14:textId="77777777" w:rsidR="00D30CCB" w:rsidRDefault="00D30C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60300" w14:textId="77777777" w:rsidR="00D30CCB" w:rsidRDefault="00D30CCB" w:rsidP="002430E8">
      <w:r>
        <w:separator/>
      </w:r>
    </w:p>
  </w:footnote>
  <w:footnote w:type="continuationSeparator" w:id="0">
    <w:p w14:paraId="5555168B" w14:textId="77777777" w:rsidR="00D30CCB" w:rsidRDefault="00D30CCB" w:rsidP="00243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0BCDD" w14:textId="6FCA2ED8" w:rsidR="00D30CCB" w:rsidRPr="00A04002" w:rsidRDefault="00D30CCB" w:rsidP="00A04002">
    <w:pPr>
      <w:pStyle w:val="a3"/>
      <w:jc w:val="center"/>
      <w:rPr>
        <w:rFonts w:ascii="メイリオ" w:eastAsia="メイリオ" w:hAnsi="メイリオ"/>
      </w:rPr>
    </w:pPr>
    <w:r w:rsidRPr="00A04002">
      <w:rPr>
        <w:rFonts w:ascii="メイリオ" w:eastAsia="メイリオ" w:hAnsi="メイリオ" w:hint="eastAsia"/>
      </w:rPr>
      <w:t>モバイルアプリ開発演習</w:t>
    </w:r>
    <w:r>
      <w:rPr>
        <w:rFonts w:ascii="メイリオ" w:eastAsia="メイリオ" w:hAnsi="メイリオ" w:hint="eastAsia"/>
      </w:rPr>
      <w:t xml:space="preserve">　アプリ設計書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1163"/>
    <w:multiLevelType w:val="hybridMultilevel"/>
    <w:tmpl w:val="D7C066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3DFF20F5"/>
    <w:multiLevelType w:val="hybridMultilevel"/>
    <w:tmpl w:val="5AD866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560F332F"/>
    <w:multiLevelType w:val="hybridMultilevel"/>
    <w:tmpl w:val="926CC1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73333A24"/>
    <w:multiLevelType w:val="hybridMultilevel"/>
    <w:tmpl w:val="65ACDD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77F37935"/>
    <w:multiLevelType w:val="hybridMultilevel"/>
    <w:tmpl w:val="90BCE7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7986515D"/>
    <w:multiLevelType w:val="hybridMultilevel"/>
    <w:tmpl w:val="5AD866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0E8"/>
    <w:rsid w:val="000857EA"/>
    <w:rsid w:val="000E6ED2"/>
    <w:rsid w:val="000F5BCC"/>
    <w:rsid w:val="00120BEE"/>
    <w:rsid w:val="00165BFB"/>
    <w:rsid w:val="00167F4F"/>
    <w:rsid w:val="00180BDF"/>
    <w:rsid w:val="00181F60"/>
    <w:rsid w:val="002430E8"/>
    <w:rsid w:val="002474EC"/>
    <w:rsid w:val="0026720F"/>
    <w:rsid w:val="00322A90"/>
    <w:rsid w:val="0049251C"/>
    <w:rsid w:val="00514EF8"/>
    <w:rsid w:val="0061192E"/>
    <w:rsid w:val="006402DB"/>
    <w:rsid w:val="006521B4"/>
    <w:rsid w:val="0065460C"/>
    <w:rsid w:val="006603F3"/>
    <w:rsid w:val="007503C5"/>
    <w:rsid w:val="007E0DF2"/>
    <w:rsid w:val="00805DA9"/>
    <w:rsid w:val="00825494"/>
    <w:rsid w:val="008274DD"/>
    <w:rsid w:val="008E0E1D"/>
    <w:rsid w:val="00A04002"/>
    <w:rsid w:val="00A23E13"/>
    <w:rsid w:val="00A32213"/>
    <w:rsid w:val="00A85289"/>
    <w:rsid w:val="00AD3669"/>
    <w:rsid w:val="00B15AC5"/>
    <w:rsid w:val="00C45CC2"/>
    <w:rsid w:val="00C47641"/>
    <w:rsid w:val="00CA6AEA"/>
    <w:rsid w:val="00CB1007"/>
    <w:rsid w:val="00CD0F3F"/>
    <w:rsid w:val="00D30CCB"/>
    <w:rsid w:val="00DB27E1"/>
    <w:rsid w:val="00DB40B6"/>
    <w:rsid w:val="00F17582"/>
    <w:rsid w:val="00F45D78"/>
    <w:rsid w:val="00F563F4"/>
    <w:rsid w:val="00F81220"/>
    <w:rsid w:val="00FC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94434F"/>
  <w14:defaultImageDpi w14:val="300"/>
  <w15:docId w15:val="{35746259-5837-4657-8999-BC11A737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0E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430E8"/>
  </w:style>
  <w:style w:type="paragraph" w:styleId="a5">
    <w:name w:val="footer"/>
    <w:basedOn w:val="a"/>
    <w:link w:val="a6"/>
    <w:uiPriority w:val="99"/>
    <w:unhideWhenUsed/>
    <w:rsid w:val="002430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430E8"/>
  </w:style>
  <w:style w:type="character" w:styleId="a7">
    <w:name w:val="page number"/>
    <w:basedOn w:val="a0"/>
    <w:uiPriority w:val="99"/>
    <w:semiHidden/>
    <w:unhideWhenUsed/>
    <w:rsid w:val="00A04002"/>
  </w:style>
  <w:style w:type="table" w:styleId="a8">
    <w:name w:val="Table Grid"/>
    <w:basedOn w:val="a1"/>
    <w:uiPriority w:val="59"/>
    <w:rsid w:val="00A0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D3669"/>
    <w:pPr>
      <w:ind w:leftChars="400" w:left="960"/>
    </w:pPr>
  </w:style>
  <w:style w:type="paragraph" w:styleId="aa">
    <w:name w:val="Balloon Text"/>
    <w:basedOn w:val="a"/>
    <w:link w:val="ab"/>
    <w:uiPriority w:val="99"/>
    <w:semiHidden/>
    <w:unhideWhenUsed/>
    <w:rsid w:val="00181F60"/>
    <w:rPr>
      <w:rFonts w:ascii="ヒラギノ角ゴ ProN W3" w:eastAsia="ヒラギノ角ゴ ProN W3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181F60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9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55895E-C93E-459B-A52D-4FA42D94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B5F8449.dotm</Template>
  <TotalTime>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Hokkaido Information University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Satio Hajime</dc:creator>
  <cp:keywords/>
  <dc:description/>
  <cp:lastModifiedBy>s1523029</cp:lastModifiedBy>
  <cp:revision>12</cp:revision>
  <cp:lastPrinted>2015-08-19T07:14:00Z</cp:lastPrinted>
  <dcterms:created xsi:type="dcterms:W3CDTF">2015-08-19T07:14:00Z</dcterms:created>
  <dcterms:modified xsi:type="dcterms:W3CDTF">2017-10-03T00:15:00Z</dcterms:modified>
</cp:coreProperties>
</file>